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1495C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95C" w:rsidRDefault="0021495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21495C" w:rsidRDefault="00777DA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495C" w:rsidRDefault="0021495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1495C" w:rsidRDefault="0021495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1495C" w:rsidRDefault="00777DA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1495C" w:rsidRDefault="0021495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1495C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95C" w:rsidRDefault="0021495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1495C" w:rsidRDefault="00777DA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1495C" w:rsidRDefault="0021495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95C" w:rsidRDefault="0021495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1495C" w:rsidRDefault="00777DA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1495C" w:rsidRDefault="0021495C">
      <w:pPr>
        <w:pStyle w:val="Standard"/>
      </w:pPr>
    </w:p>
    <w:p w:rsidR="0021495C" w:rsidRDefault="00777DA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1495C" w:rsidRDefault="00777DA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1495C" w:rsidRDefault="00777DAF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36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1495C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495C" w:rsidRDefault="00777DA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  <w:r>
              <w:t xml:space="preserve">Claudia </w:t>
            </w:r>
          </w:p>
        </w:tc>
      </w:tr>
      <w:tr w:rsidR="0021495C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495C" w:rsidRDefault="00777DA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  <w:r>
              <w:t xml:space="preserve">Fundamentos de Programación </w:t>
            </w:r>
          </w:p>
        </w:tc>
      </w:tr>
      <w:tr w:rsidR="0021495C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495C" w:rsidRDefault="00777DA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TableContents"/>
              <w:ind w:left="629"/>
            </w:pPr>
          </w:p>
          <w:p w:rsidR="000914EE" w:rsidRDefault="000914EE" w:rsidP="000914EE">
            <w:pPr>
              <w:pStyle w:val="TableContents"/>
            </w:pPr>
            <w:r>
              <w:t xml:space="preserve">                           12              </w:t>
            </w:r>
          </w:p>
          <w:p w:rsidR="000914EE" w:rsidRDefault="000914EE" w:rsidP="000914EE">
            <w:pPr>
              <w:pStyle w:val="TableContents"/>
            </w:pPr>
            <w:r>
              <w:t xml:space="preserve">                        </w:t>
            </w:r>
          </w:p>
        </w:tc>
      </w:tr>
      <w:tr w:rsidR="0021495C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495C" w:rsidRDefault="00777DA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r>
              <w:rPr>
                <w:rFonts w:ascii="Cambria" w:hAnsi="Cambria"/>
                <w:i/>
                <w:color w:val="000000"/>
                <w:sz w:val="30"/>
              </w:rPr>
              <w:t>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 w:rsidP="000914EE">
            <w:pPr>
              <w:pStyle w:val="TableContents"/>
            </w:pPr>
          </w:p>
          <w:p w:rsidR="000914EE" w:rsidRDefault="000914EE" w:rsidP="000914EE">
            <w:pPr>
              <w:pStyle w:val="TableContents"/>
            </w:pPr>
            <w:r>
              <w:t xml:space="preserve">                                            6</w:t>
            </w:r>
          </w:p>
          <w:p w:rsidR="000914EE" w:rsidRDefault="000914EE" w:rsidP="000914EE">
            <w:pPr>
              <w:pStyle w:val="TableContents"/>
            </w:pPr>
            <w:r>
              <w:t xml:space="preserve">                              </w:t>
            </w:r>
          </w:p>
        </w:tc>
      </w:tr>
      <w:tr w:rsidR="0021495C" w:rsidTr="000914EE">
        <w:tblPrEx>
          <w:tblCellMar>
            <w:top w:w="0" w:type="dxa"/>
            <w:bottom w:w="0" w:type="dxa"/>
          </w:tblCellMar>
        </w:tblPrEx>
        <w:trPr>
          <w:trHeight w:hRule="exact" w:val="105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495C" w:rsidRDefault="00777DA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  <w:r>
              <w:t>Astorga Rocha Gabriel Otcavio</w:t>
            </w:r>
          </w:p>
          <w:p w:rsidR="0021495C" w:rsidRPr="000914EE" w:rsidRDefault="0021495C" w:rsidP="000914EE"/>
        </w:tc>
      </w:tr>
      <w:tr w:rsidR="000914EE" w:rsidTr="000914EE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914EE" w:rsidRDefault="000914EE">
            <w:pPr>
              <w:pStyle w:val="Cambria"/>
              <w:ind w:left="629"/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  <w:r>
              <w:t>2do</w:t>
            </w:r>
          </w:p>
        </w:tc>
      </w:tr>
      <w:tr w:rsidR="000914E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914EE" w:rsidRDefault="000914EE">
            <w:pPr>
              <w:pStyle w:val="Cambria"/>
              <w:ind w:left="629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  <w:r>
              <w:t xml:space="preserve">                            06/04/2018</w:t>
            </w:r>
          </w:p>
        </w:tc>
      </w:tr>
      <w:tr w:rsidR="000914EE" w:rsidTr="000914EE">
        <w:tblPrEx>
          <w:tblCellMar>
            <w:top w:w="0" w:type="dxa"/>
            <w:bottom w:w="0" w:type="dxa"/>
          </w:tblCellMar>
        </w:tblPrEx>
        <w:trPr>
          <w:trHeight w:hRule="exact" w:val="108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914EE" w:rsidRDefault="000914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</w:p>
        </w:tc>
      </w:tr>
      <w:tr w:rsidR="000914EE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 w:rsidP="000914EE">
            <w:pPr>
              <w:pStyle w:val="TableContents"/>
            </w:pPr>
          </w:p>
        </w:tc>
      </w:tr>
      <w:tr w:rsidR="000914EE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TableContents"/>
              <w:ind w:left="629"/>
            </w:pPr>
          </w:p>
        </w:tc>
      </w:tr>
    </w:tbl>
    <w:p w:rsidR="0021495C" w:rsidRDefault="0021495C">
      <w:pPr>
        <w:pStyle w:val="Standard"/>
      </w:pPr>
    </w:p>
    <w:p w:rsidR="000914EE" w:rsidRDefault="00777DAF" w:rsidP="000914EE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431"/>
        </w:tabs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0914EE" w:rsidRDefault="000914EE" w:rsidP="000914EE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431"/>
        </w:tabs>
        <w:rPr>
          <w:rFonts w:ascii="Calibri" w:hAnsi="Calibri"/>
          <w:color w:val="000000"/>
          <w:sz w:val="52"/>
        </w:rPr>
      </w:pPr>
    </w:p>
    <w:p w:rsidR="000914EE" w:rsidRDefault="000914EE" w:rsidP="000914EE">
      <w:r>
        <w:rPr>
          <w:noProof/>
          <w:lang w:eastAsia="es-MX"/>
        </w:rPr>
        <w:drawing>
          <wp:inline distT="0" distB="0" distL="0" distR="0" wp14:anchorId="7A58913B" wp14:editId="32C884B6">
            <wp:extent cx="4762404" cy="581297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812" b="17096"/>
                    <a:stretch/>
                  </pic:blipFill>
                  <pic:spPr bwMode="auto">
                    <a:xfrm>
                      <a:off x="0" y="0"/>
                      <a:ext cx="4764581" cy="581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4EE" w:rsidRPr="000914EE" w:rsidRDefault="000914EE" w:rsidP="000914EE">
      <w:pPr>
        <w:jc w:val="both"/>
        <w:rPr>
          <w:sz w:val="28"/>
          <w:lang w:val="es-MX"/>
        </w:rPr>
      </w:pPr>
      <w:r w:rsidRPr="000914EE">
        <w:rPr>
          <w:sz w:val="28"/>
          <w:lang w:val="es-MX"/>
        </w:rPr>
        <w:t>Se llamó a un archivo nuevo y se inserto un programa de c para posteriormente guardarlo y nombrarlo.</w:t>
      </w:r>
    </w:p>
    <w:p w:rsidR="000914EE" w:rsidRDefault="000914EE" w:rsidP="000914EE">
      <w:r>
        <w:rPr>
          <w:noProof/>
          <w:lang w:eastAsia="es-MX"/>
        </w:rPr>
        <w:drawing>
          <wp:inline distT="0" distB="0" distL="0" distR="0" wp14:anchorId="519812C2" wp14:editId="521471BF">
            <wp:extent cx="4669971" cy="62379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909"/>
                    <a:stretch/>
                  </pic:blipFill>
                  <pic:spPr bwMode="auto">
                    <a:xfrm>
                      <a:off x="0" y="0"/>
                      <a:ext cx="4693855" cy="626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4EE" w:rsidRDefault="000914EE" w:rsidP="000914EE">
      <w:pPr>
        <w:jc w:val="both"/>
        <w:rPr>
          <w:sz w:val="28"/>
          <w:lang w:val="es-MX"/>
        </w:rPr>
      </w:pPr>
    </w:p>
    <w:p w:rsidR="000914EE" w:rsidRPr="000914EE" w:rsidRDefault="000914EE" w:rsidP="000914EE">
      <w:pPr>
        <w:jc w:val="both"/>
        <w:rPr>
          <w:sz w:val="28"/>
          <w:lang w:val="es-MX"/>
        </w:rPr>
      </w:pPr>
      <w:r w:rsidRPr="000914EE">
        <w:rPr>
          <w:sz w:val="28"/>
          <w:lang w:val="es-MX"/>
        </w:rPr>
        <w:t xml:space="preserve">Se utilizó el compilador gcc para compilar el programa antes mencionado y una vez compilado se pudo obtener el ejecutable y correrlo para verificar su funcionamiento. </w:t>
      </w:r>
    </w:p>
    <w:p w:rsidR="000914EE" w:rsidRDefault="000914EE" w:rsidP="000914EE">
      <w:pPr>
        <w:jc w:val="both"/>
        <w:rPr>
          <w:sz w:val="28"/>
          <w:lang w:val="es-MX"/>
        </w:rPr>
      </w:pPr>
    </w:p>
    <w:p w:rsidR="000914EE" w:rsidRPr="000914EE" w:rsidRDefault="000914EE" w:rsidP="000914EE">
      <w:pPr>
        <w:jc w:val="both"/>
        <w:rPr>
          <w:sz w:val="28"/>
          <w:lang w:val="es-MX"/>
        </w:rPr>
      </w:pPr>
      <w:bookmarkStart w:id="0" w:name="_GoBack"/>
      <w:bookmarkEnd w:id="0"/>
      <w:r w:rsidRPr="000914EE">
        <w:rPr>
          <w:sz w:val="28"/>
          <w:lang w:val="es-MX"/>
        </w:rPr>
        <w:t xml:space="preserve">Conclusiones </w:t>
      </w:r>
    </w:p>
    <w:p w:rsidR="000914EE" w:rsidRPr="000914EE" w:rsidRDefault="000914EE" w:rsidP="000914EE">
      <w:pPr>
        <w:jc w:val="both"/>
        <w:rPr>
          <w:sz w:val="36"/>
          <w:lang w:val="es-MX"/>
        </w:rPr>
      </w:pPr>
      <w:r w:rsidRPr="000914EE">
        <w:rPr>
          <w:sz w:val="28"/>
          <w:lang w:val="es-MX"/>
        </w:rPr>
        <w:t xml:space="preserve">Se logró usar y conocer </w:t>
      </w:r>
      <w:r w:rsidRPr="000914EE">
        <w:rPr>
          <w:sz w:val="28"/>
          <w:szCs w:val="22"/>
          <w:lang w:val="es-MX"/>
        </w:rPr>
        <w:t>los ambientes y herramientas para el desarrollo y ejecución de programas en Lenguaje C, como editores y compiladores en diversos sistemas operativos.</w:t>
      </w:r>
    </w:p>
    <w:p w:rsidR="0021495C" w:rsidRPr="000914EE" w:rsidRDefault="000914EE" w:rsidP="000914EE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431"/>
        </w:tabs>
        <w:rPr>
          <w:lang w:val="es-MX"/>
        </w:rPr>
      </w:pPr>
      <w:r w:rsidRPr="000914EE">
        <w:rPr>
          <w:rFonts w:ascii="Calibri" w:hAnsi="Calibri"/>
          <w:color w:val="000000"/>
          <w:sz w:val="52"/>
          <w:lang w:val="es-MX"/>
        </w:rPr>
        <w:tab/>
      </w:r>
    </w:p>
    <w:sectPr w:rsidR="0021495C" w:rsidRPr="000914EE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77DAF">
      <w:r>
        <w:separator/>
      </w:r>
    </w:p>
  </w:endnote>
  <w:endnote w:type="continuationSeparator" w:id="0">
    <w:p w:rsidR="00000000" w:rsidRDefault="0077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77DAF">
      <w:r>
        <w:rPr>
          <w:color w:val="000000"/>
        </w:rPr>
        <w:separator/>
      </w:r>
    </w:p>
  </w:footnote>
  <w:footnote w:type="continuationSeparator" w:id="0">
    <w:p w:rsidR="00000000" w:rsidRDefault="00777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1495C"/>
    <w:rsid w:val="000914EE"/>
    <w:rsid w:val="0021495C"/>
    <w:rsid w:val="0077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4FB9"/>
  <w15:docId w15:val="{B53ADBFD-B2B9-41D0-9C55-C24B0FB3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OctaNathy</cp:lastModifiedBy>
  <cp:revision>2</cp:revision>
  <dcterms:created xsi:type="dcterms:W3CDTF">2018-04-09T18:28:00Z</dcterms:created>
  <dcterms:modified xsi:type="dcterms:W3CDTF">2018-04-09T18:28:00Z</dcterms:modified>
</cp:coreProperties>
</file>